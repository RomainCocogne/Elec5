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D0B9" w14:textId="20498722" w:rsidR="001C7BE2" w:rsidRDefault="008879C6" w:rsidP="008879C6">
      <w:pPr>
        <w:pStyle w:val="Titre"/>
      </w:pPr>
      <w:r>
        <w:t xml:space="preserve">UML </w:t>
      </w:r>
      <w:r w:rsidR="00FD33AB">
        <w:t>Lab 2</w:t>
      </w:r>
      <w:r>
        <w:t xml:space="preserve"> modeling a</w:t>
      </w:r>
      <w:r w:rsidR="005D3EE5">
        <w:t xml:space="preserve"> railroad crossing system</w:t>
      </w:r>
    </w:p>
    <w:p w14:paraId="279ECBD6" w14:textId="52D51764" w:rsidR="008879C6" w:rsidRDefault="00144A32" w:rsidP="00144A32">
      <w:pPr>
        <w:pStyle w:val="Titre1"/>
      </w:pPr>
      <w:r>
        <w:t>objecive</w:t>
      </w:r>
    </w:p>
    <w:p w14:paraId="53EF2840" w14:textId="409CBD95" w:rsidR="00144A32" w:rsidRDefault="006B64D8" w:rsidP="006B64D8">
      <w:pPr>
        <w:jc w:val="center"/>
      </w:pPr>
      <w:r>
        <w:rPr>
          <w:noProof/>
        </w:rPr>
        <w:drawing>
          <wp:inline distT="0" distB="0" distL="0" distR="0" wp14:anchorId="0B469B51" wp14:editId="5C22DD9D">
            <wp:extent cx="4481852" cy="2520563"/>
            <wp:effectExtent l="0" t="0" r="0" b="0"/>
            <wp:docPr id="3" name="Image 3" descr="Angoulême : une octogénaire heurte un train après avoir franchi un passage  à niv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oulême : une octogénaire heurte un train après avoir franchi un passage  à nive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8" cy="25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C608" w14:textId="0065BFDE" w:rsidR="006B64D8" w:rsidRDefault="002648AF" w:rsidP="002648AF">
      <w:pPr>
        <w:pStyle w:val="Titre1"/>
      </w:pPr>
      <w:r>
        <w:t>requirements</w:t>
      </w:r>
    </w:p>
    <w:p w14:paraId="5A7E5F18" w14:textId="1E9BF52F" w:rsidR="002648AF" w:rsidRDefault="002648AF" w:rsidP="002648AF"/>
    <w:p w14:paraId="6019C6E4" w14:textId="253AF265" w:rsidR="002648AF" w:rsidRDefault="002648AF" w:rsidP="002648AF">
      <w:pPr>
        <w:pStyle w:val="Titre1"/>
      </w:pPr>
      <w:r>
        <w:t>use case</w:t>
      </w:r>
    </w:p>
    <w:p w14:paraId="6171DDD6" w14:textId="68585014" w:rsidR="002648AF" w:rsidRDefault="002648AF" w:rsidP="002648AF"/>
    <w:p w14:paraId="1F04FA57" w14:textId="35D83AFB" w:rsidR="002648AF" w:rsidRDefault="002648AF" w:rsidP="002648AF">
      <w:pPr>
        <w:pStyle w:val="Titre1"/>
      </w:pPr>
      <w:r>
        <w:t>activity diagram</w:t>
      </w:r>
    </w:p>
    <w:p w14:paraId="435B783D" w14:textId="272099D3" w:rsidR="002648AF" w:rsidRDefault="002648AF" w:rsidP="002648AF"/>
    <w:p w14:paraId="28B9E914" w14:textId="65A41B53" w:rsidR="002648AF" w:rsidRDefault="002648AF" w:rsidP="002648AF">
      <w:pPr>
        <w:pStyle w:val="Titre1"/>
      </w:pPr>
      <w:r>
        <w:t>block diagram</w:t>
      </w:r>
    </w:p>
    <w:p w14:paraId="690B9789" w14:textId="77777777" w:rsidR="002648AF" w:rsidRPr="002648AF" w:rsidRDefault="002648AF" w:rsidP="002648AF"/>
    <w:sectPr w:rsidR="002648AF" w:rsidRPr="002648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7CFB" w14:textId="77777777" w:rsidR="00CF75F9" w:rsidRDefault="00CF75F9" w:rsidP="00B20BFF">
      <w:pPr>
        <w:spacing w:before="0" w:after="0" w:line="240" w:lineRule="auto"/>
      </w:pPr>
      <w:r>
        <w:separator/>
      </w:r>
    </w:p>
  </w:endnote>
  <w:endnote w:type="continuationSeparator" w:id="0">
    <w:p w14:paraId="2B70F5D2" w14:textId="77777777" w:rsidR="00CF75F9" w:rsidRDefault="00CF75F9" w:rsidP="00B20BFF">
      <w:pPr>
        <w:spacing w:before="0" w:after="0" w:line="240" w:lineRule="auto"/>
      </w:pPr>
      <w:r>
        <w:continuationSeparator/>
      </w:r>
    </w:p>
  </w:endnote>
  <w:endnote w:type="continuationNotice" w:id="1">
    <w:p w14:paraId="57B58402" w14:textId="77777777" w:rsidR="00CF75F9" w:rsidRDefault="00CF75F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143334"/>
      <w:docPartObj>
        <w:docPartGallery w:val="Page Numbers (Bottom of Page)"/>
        <w:docPartUnique/>
      </w:docPartObj>
    </w:sdtPr>
    <w:sdtContent>
      <w:p w14:paraId="1E41A33D" w14:textId="77777777" w:rsidR="00696441" w:rsidRDefault="006964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201AD9" w14:textId="77777777" w:rsidR="00696441" w:rsidRDefault="0069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49EC4" w14:textId="77777777" w:rsidR="00CF75F9" w:rsidRDefault="00CF75F9" w:rsidP="00B20BFF">
      <w:pPr>
        <w:spacing w:before="0" w:after="0" w:line="240" w:lineRule="auto"/>
      </w:pPr>
      <w:r>
        <w:separator/>
      </w:r>
    </w:p>
  </w:footnote>
  <w:footnote w:type="continuationSeparator" w:id="0">
    <w:p w14:paraId="295DC377" w14:textId="77777777" w:rsidR="00CF75F9" w:rsidRDefault="00CF75F9" w:rsidP="00B20BFF">
      <w:pPr>
        <w:spacing w:before="0" w:after="0" w:line="240" w:lineRule="auto"/>
      </w:pPr>
      <w:r>
        <w:continuationSeparator/>
      </w:r>
    </w:p>
  </w:footnote>
  <w:footnote w:type="continuationNotice" w:id="1">
    <w:p w14:paraId="2FB3B808" w14:textId="77777777" w:rsidR="00CF75F9" w:rsidRDefault="00CF75F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A5B" w14:textId="77777777" w:rsidR="00B20BFF" w:rsidRPr="00B20BFF" w:rsidRDefault="00B20BFF">
    <w:pPr>
      <w:pStyle w:val="En-tte"/>
      <w:rPr>
        <w:lang w:val="fr-FR"/>
      </w:rPr>
    </w:pPr>
    <w:r>
      <w:rPr>
        <w:lang w:val="fr-FR"/>
      </w:rPr>
      <w:t>Combal Quentin, Cocogne Romain</w:t>
    </w:r>
    <w:r>
      <w:rPr>
        <w:lang w:val="fr-FR"/>
      </w:rPr>
      <w:tab/>
      <w:t>ELEC5</w:t>
    </w:r>
    <w:r>
      <w:rPr>
        <w:lang w:val="fr-FR"/>
      </w:rPr>
      <w:tab/>
    </w:r>
    <w:proofErr w:type="spellStart"/>
    <w:r>
      <w:rPr>
        <w:lang w:val="fr-FR"/>
      </w:rPr>
      <w:t>Polytech’Nice</w:t>
    </w:r>
    <w:proofErr w:type="spellEnd"/>
    <w:r>
      <w:rPr>
        <w:lang w:val="fr-FR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A85"/>
    <w:multiLevelType w:val="multilevel"/>
    <w:tmpl w:val="BA84D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FB6A24"/>
    <w:multiLevelType w:val="hybridMultilevel"/>
    <w:tmpl w:val="A93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B452D2"/>
    <w:multiLevelType w:val="multilevel"/>
    <w:tmpl w:val="26BA24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F03249"/>
    <w:multiLevelType w:val="hybridMultilevel"/>
    <w:tmpl w:val="A76A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4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C"/>
    <w:rsid w:val="00001406"/>
    <w:rsid w:val="0000627F"/>
    <w:rsid w:val="00011D9A"/>
    <w:rsid w:val="00013279"/>
    <w:rsid w:val="0001328C"/>
    <w:rsid w:val="000162CA"/>
    <w:rsid w:val="000179C1"/>
    <w:rsid w:val="00024788"/>
    <w:rsid w:val="00025163"/>
    <w:rsid w:val="000360AB"/>
    <w:rsid w:val="00036FB3"/>
    <w:rsid w:val="00037A21"/>
    <w:rsid w:val="00042F93"/>
    <w:rsid w:val="000432D5"/>
    <w:rsid w:val="0004363D"/>
    <w:rsid w:val="000441E2"/>
    <w:rsid w:val="00047C59"/>
    <w:rsid w:val="00050BF5"/>
    <w:rsid w:val="0005187D"/>
    <w:rsid w:val="00054AB9"/>
    <w:rsid w:val="000563AE"/>
    <w:rsid w:val="000579F9"/>
    <w:rsid w:val="00063DD2"/>
    <w:rsid w:val="000676C6"/>
    <w:rsid w:val="000737F5"/>
    <w:rsid w:val="00077C0D"/>
    <w:rsid w:val="000843ED"/>
    <w:rsid w:val="00090B34"/>
    <w:rsid w:val="00091815"/>
    <w:rsid w:val="00094033"/>
    <w:rsid w:val="000951B3"/>
    <w:rsid w:val="000A5043"/>
    <w:rsid w:val="000B0CD9"/>
    <w:rsid w:val="000B243F"/>
    <w:rsid w:val="000B588A"/>
    <w:rsid w:val="000C1900"/>
    <w:rsid w:val="000C6181"/>
    <w:rsid w:val="000C6F17"/>
    <w:rsid w:val="000D1BC9"/>
    <w:rsid w:val="000D200A"/>
    <w:rsid w:val="000D39D1"/>
    <w:rsid w:val="000E02BC"/>
    <w:rsid w:val="000E2C7F"/>
    <w:rsid w:val="000E32AA"/>
    <w:rsid w:val="000E4BC6"/>
    <w:rsid w:val="000F339B"/>
    <w:rsid w:val="000F6913"/>
    <w:rsid w:val="00101734"/>
    <w:rsid w:val="00103E6E"/>
    <w:rsid w:val="00104C2B"/>
    <w:rsid w:val="00110BD1"/>
    <w:rsid w:val="00111C65"/>
    <w:rsid w:val="001216BA"/>
    <w:rsid w:val="00124F77"/>
    <w:rsid w:val="00130FEA"/>
    <w:rsid w:val="00133B3A"/>
    <w:rsid w:val="00136617"/>
    <w:rsid w:val="00136C3B"/>
    <w:rsid w:val="00140868"/>
    <w:rsid w:val="0014205D"/>
    <w:rsid w:val="001431FB"/>
    <w:rsid w:val="00143EB9"/>
    <w:rsid w:val="00144A32"/>
    <w:rsid w:val="00146B95"/>
    <w:rsid w:val="00151644"/>
    <w:rsid w:val="0015296E"/>
    <w:rsid w:val="0015345C"/>
    <w:rsid w:val="00154C57"/>
    <w:rsid w:val="00172110"/>
    <w:rsid w:val="00174511"/>
    <w:rsid w:val="00177D80"/>
    <w:rsid w:val="0018193F"/>
    <w:rsid w:val="001830FD"/>
    <w:rsid w:val="00184AEE"/>
    <w:rsid w:val="00185252"/>
    <w:rsid w:val="0019340C"/>
    <w:rsid w:val="001A0E17"/>
    <w:rsid w:val="001A2E59"/>
    <w:rsid w:val="001B0325"/>
    <w:rsid w:val="001B71AF"/>
    <w:rsid w:val="001B7E4E"/>
    <w:rsid w:val="001C08F9"/>
    <w:rsid w:val="001C1805"/>
    <w:rsid w:val="001C58E3"/>
    <w:rsid w:val="001C7BE2"/>
    <w:rsid w:val="001D475A"/>
    <w:rsid w:val="001D4BF7"/>
    <w:rsid w:val="001D512A"/>
    <w:rsid w:val="001E367D"/>
    <w:rsid w:val="001E424A"/>
    <w:rsid w:val="001E688A"/>
    <w:rsid w:val="001F2F2F"/>
    <w:rsid w:val="001F39CF"/>
    <w:rsid w:val="001F40F2"/>
    <w:rsid w:val="001F5B02"/>
    <w:rsid w:val="00201284"/>
    <w:rsid w:val="00202EAE"/>
    <w:rsid w:val="0020411D"/>
    <w:rsid w:val="002073FC"/>
    <w:rsid w:val="00210E0F"/>
    <w:rsid w:val="002124DF"/>
    <w:rsid w:val="00213B7E"/>
    <w:rsid w:val="00214BC0"/>
    <w:rsid w:val="00220D77"/>
    <w:rsid w:val="00223BBC"/>
    <w:rsid w:val="00225C30"/>
    <w:rsid w:val="002268C4"/>
    <w:rsid w:val="00235BE6"/>
    <w:rsid w:val="00236B65"/>
    <w:rsid w:val="002436B7"/>
    <w:rsid w:val="0024654C"/>
    <w:rsid w:val="002473DA"/>
    <w:rsid w:val="002509F5"/>
    <w:rsid w:val="00251EA0"/>
    <w:rsid w:val="002523CC"/>
    <w:rsid w:val="00252A65"/>
    <w:rsid w:val="00253ED3"/>
    <w:rsid w:val="00260741"/>
    <w:rsid w:val="0026314D"/>
    <w:rsid w:val="00263977"/>
    <w:rsid w:val="002648AF"/>
    <w:rsid w:val="002670FF"/>
    <w:rsid w:val="002707B0"/>
    <w:rsid w:val="002815CA"/>
    <w:rsid w:val="00281685"/>
    <w:rsid w:val="00287AC6"/>
    <w:rsid w:val="00293386"/>
    <w:rsid w:val="002A2E3B"/>
    <w:rsid w:val="002A6B60"/>
    <w:rsid w:val="002B1295"/>
    <w:rsid w:val="002B1989"/>
    <w:rsid w:val="002B2BE3"/>
    <w:rsid w:val="002B57C9"/>
    <w:rsid w:val="002B6BD2"/>
    <w:rsid w:val="002B6EEE"/>
    <w:rsid w:val="002C2A49"/>
    <w:rsid w:val="002C3131"/>
    <w:rsid w:val="002C75F6"/>
    <w:rsid w:val="002D2CD7"/>
    <w:rsid w:val="002D3C48"/>
    <w:rsid w:val="002D654B"/>
    <w:rsid w:val="002E7104"/>
    <w:rsid w:val="002F01B2"/>
    <w:rsid w:val="002F055C"/>
    <w:rsid w:val="002F42D7"/>
    <w:rsid w:val="00303604"/>
    <w:rsid w:val="00303748"/>
    <w:rsid w:val="00303F01"/>
    <w:rsid w:val="003062E5"/>
    <w:rsid w:val="00307505"/>
    <w:rsid w:val="00314021"/>
    <w:rsid w:val="00320F05"/>
    <w:rsid w:val="003221F3"/>
    <w:rsid w:val="003262FF"/>
    <w:rsid w:val="003359C5"/>
    <w:rsid w:val="0033685D"/>
    <w:rsid w:val="00365D03"/>
    <w:rsid w:val="003663AB"/>
    <w:rsid w:val="0037180F"/>
    <w:rsid w:val="00372EBE"/>
    <w:rsid w:val="00390447"/>
    <w:rsid w:val="00390476"/>
    <w:rsid w:val="00394986"/>
    <w:rsid w:val="003979E3"/>
    <w:rsid w:val="003A28B4"/>
    <w:rsid w:val="003B2907"/>
    <w:rsid w:val="003B3805"/>
    <w:rsid w:val="003B5326"/>
    <w:rsid w:val="003B6987"/>
    <w:rsid w:val="003C2044"/>
    <w:rsid w:val="003D1BE1"/>
    <w:rsid w:val="003D20C0"/>
    <w:rsid w:val="003D5723"/>
    <w:rsid w:val="003D696E"/>
    <w:rsid w:val="003E1A07"/>
    <w:rsid w:val="003E686E"/>
    <w:rsid w:val="003F0F50"/>
    <w:rsid w:val="003F141A"/>
    <w:rsid w:val="003F19AA"/>
    <w:rsid w:val="003F1EAD"/>
    <w:rsid w:val="003F227D"/>
    <w:rsid w:val="003F345F"/>
    <w:rsid w:val="003F3782"/>
    <w:rsid w:val="003F7948"/>
    <w:rsid w:val="00401DB9"/>
    <w:rsid w:val="0040682D"/>
    <w:rsid w:val="0041015D"/>
    <w:rsid w:val="004120A5"/>
    <w:rsid w:val="0041383C"/>
    <w:rsid w:val="00414762"/>
    <w:rsid w:val="004179E1"/>
    <w:rsid w:val="00420E5E"/>
    <w:rsid w:val="00430348"/>
    <w:rsid w:val="00431CCC"/>
    <w:rsid w:val="0043684B"/>
    <w:rsid w:val="00440051"/>
    <w:rsid w:val="004415B6"/>
    <w:rsid w:val="00461038"/>
    <w:rsid w:val="00461610"/>
    <w:rsid w:val="00467FF5"/>
    <w:rsid w:val="00470FE9"/>
    <w:rsid w:val="0047449D"/>
    <w:rsid w:val="00491D9F"/>
    <w:rsid w:val="004A571B"/>
    <w:rsid w:val="004B04EC"/>
    <w:rsid w:val="004B202F"/>
    <w:rsid w:val="004B3569"/>
    <w:rsid w:val="004B797A"/>
    <w:rsid w:val="004C2472"/>
    <w:rsid w:val="004C63A3"/>
    <w:rsid w:val="004C6853"/>
    <w:rsid w:val="004C7F1C"/>
    <w:rsid w:val="004D1878"/>
    <w:rsid w:val="004D604A"/>
    <w:rsid w:val="004E0D24"/>
    <w:rsid w:val="004E1DE6"/>
    <w:rsid w:val="004E321A"/>
    <w:rsid w:val="004F01F5"/>
    <w:rsid w:val="004F6344"/>
    <w:rsid w:val="00500691"/>
    <w:rsid w:val="00502FC4"/>
    <w:rsid w:val="00510FF9"/>
    <w:rsid w:val="00511ED7"/>
    <w:rsid w:val="00515225"/>
    <w:rsid w:val="00520BF6"/>
    <w:rsid w:val="005253E8"/>
    <w:rsid w:val="00532735"/>
    <w:rsid w:val="00544702"/>
    <w:rsid w:val="00547262"/>
    <w:rsid w:val="00551180"/>
    <w:rsid w:val="00552150"/>
    <w:rsid w:val="00555048"/>
    <w:rsid w:val="0055552D"/>
    <w:rsid w:val="005606CD"/>
    <w:rsid w:val="0056223E"/>
    <w:rsid w:val="005634D9"/>
    <w:rsid w:val="00565EEF"/>
    <w:rsid w:val="00574AD7"/>
    <w:rsid w:val="005812A2"/>
    <w:rsid w:val="005855AC"/>
    <w:rsid w:val="00586A6C"/>
    <w:rsid w:val="00593C51"/>
    <w:rsid w:val="00594E76"/>
    <w:rsid w:val="00596FE1"/>
    <w:rsid w:val="005B000D"/>
    <w:rsid w:val="005D3EE5"/>
    <w:rsid w:val="005D672C"/>
    <w:rsid w:val="005E330C"/>
    <w:rsid w:val="005E60CD"/>
    <w:rsid w:val="005E6E45"/>
    <w:rsid w:val="005E74CC"/>
    <w:rsid w:val="005F338B"/>
    <w:rsid w:val="005F6965"/>
    <w:rsid w:val="00600641"/>
    <w:rsid w:val="00607D79"/>
    <w:rsid w:val="0061161D"/>
    <w:rsid w:val="00611A49"/>
    <w:rsid w:val="0061256E"/>
    <w:rsid w:val="006132ED"/>
    <w:rsid w:val="00617EBF"/>
    <w:rsid w:val="00620BA5"/>
    <w:rsid w:val="00621B3E"/>
    <w:rsid w:val="00630126"/>
    <w:rsid w:val="006339A2"/>
    <w:rsid w:val="0063673D"/>
    <w:rsid w:val="00637F78"/>
    <w:rsid w:val="0064587E"/>
    <w:rsid w:val="006464F8"/>
    <w:rsid w:val="0065133D"/>
    <w:rsid w:val="00653483"/>
    <w:rsid w:val="006619B7"/>
    <w:rsid w:val="006621F4"/>
    <w:rsid w:val="00662911"/>
    <w:rsid w:val="00667B64"/>
    <w:rsid w:val="00667D48"/>
    <w:rsid w:val="00670429"/>
    <w:rsid w:val="00671816"/>
    <w:rsid w:val="00672188"/>
    <w:rsid w:val="00674FF2"/>
    <w:rsid w:val="00676D02"/>
    <w:rsid w:val="00676E58"/>
    <w:rsid w:val="00681C44"/>
    <w:rsid w:val="00684770"/>
    <w:rsid w:val="0068516E"/>
    <w:rsid w:val="00695152"/>
    <w:rsid w:val="00696441"/>
    <w:rsid w:val="00697CA5"/>
    <w:rsid w:val="006A1A4B"/>
    <w:rsid w:val="006A1B1A"/>
    <w:rsid w:val="006A6481"/>
    <w:rsid w:val="006A655D"/>
    <w:rsid w:val="006B274A"/>
    <w:rsid w:val="006B3231"/>
    <w:rsid w:val="006B47D1"/>
    <w:rsid w:val="006B64D8"/>
    <w:rsid w:val="006C44CE"/>
    <w:rsid w:val="006C67C9"/>
    <w:rsid w:val="006C7340"/>
    <w:rsid w:val="006D4C66"/>
    <w:rsid w:val="006D76F1"/>
    <w:rsid w:val="006E1E3C"/>
    <w:rsid w:val="006F3422"/>
    <w:rsid w:val="006F5D07"/>
    <w:rsid w:val="00701170"/>
    <w:rsid w:val="00707921"/>
    <w:rsid w:val="00712676"/>
    <w:rsid w:val="0071432D"/>
    <w:rsid w:val="00720706"/>
    <w:rsid w:val="00722330"/>
    <w:rsid w:val="00725A17"/>
    <w:rsid w:val="00725C46"/>
    <w:rsid w:val="00730545"/>
    <w:rsid w:val="00730A39"/>
    <w:rsid w:val="00740A5F"/>
    <w:rsid w:val="00741FB9"/>
    <w:rsid w:val="007434FD"/>
    <w:rsid w:val="00744583"/>
    <w:rsid w:val="007505DE"/>
    <w:rsid w:val="00754815"/>
    <w:rsid w:val="007557BF"/>
    <w:rsid w:val="0075637A"/>
    <w:rsid w:val="0075663B"/>
    <w:rsid w:val="00757159"/>
    <w:rsid w:val="0076080A"/>
    <w:rsid w:val="00761F03"/>
    <w:rsid w:val="007673B4"/>
    <w:rsid w:val="00772D52"/>
    <w:rsid w:val="007739AA"/>
    <w:rsid w:val="00781B65"/>
    <w:rsid w:val="00782426"/>
    <w:rsid w:val="00784C6F"/>
    <w:rsid w:val="00790A31"/>
    <w:rsid w:val="007950AD"/>
    <w:rsid w:val="0079559F"/>
    <w:rsid w:val="007A04AF"/>
    <w:rsid w:val="007A25F1"/>
    <w:rsid w:val="007A43F7"/>
    <w:rsid w:val="007C2598"/>
    <w:rsid w:val="007C68F8"/>
    <w:rsid w:val="007D13C5"/>
    <w:rsid w:val="007D3BE9"/>
    <w:rsid w:val="007D538D"/>
    <w:rsid w:val="007D5F29"/>
    <w:rsid w:val="007D72BB"/>
    <w:rsid w:val="007E7DB7"/>
    <w:rsid w:val="007F0C92"/>
    <w:rsid w:val="0080201A"/>
    <w:rsid w:val="00804135"/>
    <w:rsid w:val="0080563A"/>
    <w:rsid w:val="0081198A"/>
    <w:rsid w:val="0081479A"/>
    <w:rsid w:val="008153D1"/>
    <w:rsid w:val="00815F84"/>
    <w:rsid w:val="00817A58"/>
    <w:rsid w:val="00824A24"/>
    <w:rsid w:val="00827DDC"/>
    <w:rsid w:val="008315D6"/>
    <w:rsid w:val="0083478A"/>
    <w:rsid w:val="00845C1E"/>
    <w:rsid w:val="00846D9B"/>
    <w:rsid w:val="00847821"/>
    <w:rsid w:val="00850B13"/>
    <w:rsid w:val="008521AC"/>
    <w:rsid w:val="008602AC"/>
    <w:rsid w:val="00866E58"/>
    <w:rsid w:val="00871652"/>
    <w:rsid w:val="008879C6"/>
    <w:rsid w:val="00894805"/>
    <w:rsid w:val="008975E5"/>
    <w:rsid w:val="008A0D92"/>
    <w:rsid w:val="008A489D"/>
    <w:rsid w:val="008A58AB"/>
    <w:rsid w:val="008A6ED5"/>
    <w:rsid w:val="008B5300"/>
    <w:rsid w:val="008B6871"/>
    <w:rsid w:val="008B7E72"/>
    <w:rsid w:val="008C0BFE"/>
    <w:rsid w:val="008C17D2"/>
    <w:rsid w:val="008C41D0"/>
    <w:rsid w:val="008C6033"/>
    <w:rsid w:val="008C798F"/>
    <w:rsid w:val="008D354E"/>
    <w:rsid w:val="008D6B23"/>
    <w:rsid w:val="008E0509"/>
    <w:rsid w:val="008E288F"/>
    <w:rsid w:val="008E2A7E"/>
    <w:rsid w:val="008E2CCD"/>
    <w:rsid w:val="008E4321"/>
    <w:rsid w:val="008F2AB0"/>
    <w:rsid w:val="008F3CF3"/>
    <w:rsid w:val="00903172"/>
    <w:rsid w:val="0090642D"/>
    <w:rsid w:val="00906E01"/>
    <w:rsid w:val="00911625"/>
    <w:rsid w:val="0091208B"/>
    <w:rsid w:val="00921292"/>
    <w:rsid w:val="00926D8E"/>
    <w:rsid w:val="00932556"/>
    <w:rsid w:val="009352F1"/>
    <w:rsid w:val="009364F4"/>
    <w:rsid w:val="009443C1"/>
    <w:rsid w:val="00946A74"/>
    <w:rsid w:val="009501B9"/>
    <w:rsid w:val="009560E5"/>
    <w:rsid w:val="009630EC"/>
    <w:rsid w:val="00963C5D"/>
    <w:rsid w:val="00965247"/>
    <w:rsid w:val="00965A91"/>
    <w:rsid w:val="009664AE"/>
    <w:rsid w:val="00974962"/>
    <w:rsid w:val="00976AF2"/>
    <w:rsid w:val="009833F8"/>
    <w:rsid w:val="00985946"/>
    <w:rsid w:val="009A3895"/>
    <w:rsid w:val="009A5079"/>
    <w:rsid w:val="009B0D81"/>
    <w:rsid w:val="009B596D"/>
    <w:rsid w:val="009B5DAF"/>
    <w:rsid w:val="009E5A91"/>
    <w:rsid w:val="009E60B2"/>
    <w:rsid w:val="009F09EE"/>
    <w:rsid w:val="009F387C"/>
    <w:rsid w:val="00A01C70"/>
    <w:rsid w:val="00A11B6B"/>
    <w:rsid w:val="00A129D7"/>
    <w:rsid w:val="00A377AD"/>
    <w:rsid w:val="00A400EC"/>
    <w:rsid w:val="00A40BFD"/>
    <w:rsid w:val="00A440A8"/>
    <w:rsid w:val="00A44359"/>
    <w:rsid w:val="00A44930"/>
    <w:rsid w:val="00A45F4A"/>
    <w:rsid w:val="00A52EA7"/>
    <w:rsid w:val="00A54955"/>
    <w:rsid w:val="00A551DE"/>
    <w:rsid w:val="00A555A1"/>
    <w:rsid w:val="00A576FF"/>
    <w:rsid w:val="00A73DD8"/>
    <w:rsid w:val="00A76163"/>
    <w:rsid w:val="00A7736D"/>
    <w:rsid w:val="00A842FA"/>
    <w:rsid w:val="00A90439"/>
    <w:rsid w:val="00A93353"/>
    <w:rsid w:val="00A943CA"/>
    <w:rsid w:val="00A94AD6"/>
    <w:rsid w:val="00AA22F3"/>
    <w:rsid w:val="00AA3BFB"/>
    <w:rsid w:val="00AB4EEC"/>
    <w:rsid w:val="00AC1BD9"/>
    <w:rsid w:val="00AC4573"/>
    <w:rsid w:val="00AC5898"/>
    <w:rsid w:val="00AD69EC"/>
    <w:rsid w:val="00AD78AB"/>
    <w:rsid w:val="00AE3541"/>
    <w:rsid w:val="00AE3D59"/>
    <w:rsid w:val="00AE68FC"/>
    <w:rsid w:val="00AE6D2A"/>
    <w:rsid w:val="00AF3397"/>
    <w:rsid w:val="00AF3C92"/>
    <w:rsid w:val="00AF425E"/>
    <w:rsid w:val="00B00F91"/>
    <w:rsid w:val="00B016B3"/>
    <w:rsid w:val="00B032C3"/>
    <w:rsid w:val="00B20BFF"/>
    <w:rsid w:val="00B309C3"/>
    <w:rsid w:val="00B31189"/>
    <w:rsid w:val="00B31CA6"/>
    <w:rsid w:val="00B43E91"/>
    <w:rsid w:val="00B46215"/>
    <w:rsid w:val="00B46C4D"/>
    <w:rsid w:val="00B47010"/>
    <w:rsid w:val="00B62BA2"/>
    <w:rsid w:val="00B67C03"/>
    <w:rsid w:val="00B719CA"/>
    <w:rsid w:val="00B907AC"/>
    <w:rsid w:val="00B94CCD"/>
    <w:rsid w:val="00BA5BDD"/>
    <w:rsid w:val="00BA689B"/>
    <w:rsid w:val="00BB1C43"/>
    <w:rsid w:val="00BB4069"/>
    <w:rsid w:val="00BB5FC7"/>
    <w:rsid w:val="00BB7D40"/>
    <w:rsid w:val="00BD0353"/>
    <w:rsid w:val="00BD17B4"/>
    <w:rsid w:val="00BD1B42"/>
    <w:rsid w:val="00BD68D4"/>
    <w:rsid w:val="00BE18F8"/>
    <w:rsid w:val="00BE7D7C"/>
    <w:rsid w:val="00BF1090"/>
    <w:rsid w:val="00BF52A7"/>
    <w:rsid w:val="00BF6C52"/>
    <w:rsid w:val="00BF7CAC"/>
    <w:rsid w:val="00C0310E"/>
    <w:rsid w:val="00C03C54"/>
    <w:rsid w:val="00C05AEA"/>
    <w:rsid w:val="00C43BD2"/>
    <w:rsid w:val="00C52910"/>
    <w:rsid w:val="00C52943"/>
    <w:rsid w:val="00C530A7"/>
    <w:rsid w:val="00C57A58"/>
    <w:rsid w:val="00C61390"/>
    <w:rsid w:val="00C62247"/>
    <w:rsid w:val="00C62B6D"/>
    <w:rsid w:val="00C756A4"/>
    <w:rsid w:val="00C77E69"/>
    <w:rsid w:val="00C83404"/>
    <w:rsid w:val="00C87FE8"/>
    <w:rsid w:val="00CA4D67"/>
    <w:rsid w:val="00CA690D"/>
    <w:rsid w:val="00CC4F71"/>
    <w:rsid w:val="00CD08BE"/>
    <w:rsid w:val="00CD1E05"/>
    <w:rsid w:val="00CD28CC"/>
    <w:rsid w:val="00CD29C8"/>
    <w:rsid w:val="00CD393C"/>
    <w:rsid w:val="00CF1596"/>
    <w:rsid w:val="00CF1980"/>
    <w:rsid w:val="00CF1FFE"/>
    <w:rsid w:val="00CF41BC"/>
    <w:rsid w:val="00CF75F9"/>
    <w:rsid w:val="00D00B01"/>
    <w:rsid w:val="00D01A8D"/>
    <w:rsid w:val="00D04053"/>
    <w:rsid w:val="00D07BFD"/>
    <w:rsid w:val="00D218F5"/>
    <w:rsid w:val="00D25BCC"/>
    <w:rsid w:val="00D3079B"/>
    <w:rsid w:val="00D31046"/>
    <w:rsid w:val="00D31545"/>
    <w:rsid w:val="00D37833"/>
    <w:rsid w:val="00D4461C"/>
    <w:rsid w:val="00D4479C"/>
    <w:rsid w:val="00D52351"/>
    <w:rsid w:val="00D52AB0"/>
    <w:rsid w:val="00D536B8"/>
    <w:rsid w:val="00D56618"/>
    <w:rsid w:val="00D61B13"/>
    <w:rsid w:val="00D61B80"/>
    <w:rsid w:val="00D62C2D"/>
    <w:rsid w:val="00D630F5"/>
    <w:rsid w:val="00D65D44"/>
    <w:rsid w:val="00D730F7"/>
    <w:rsid w:val="00D749C2"/>
    <w:rsid w:val="00D9302E"/>
    <w:rsid w:val="00DA3FFC"/>
    <w:rsid w:val="00DA53D4"/>
    <w:rsid w:val="00DA5732"/>
    <w:rsid w:val="00DA599D"/>
    <w:rsid w:val="00DB4E20"/>
    <w:rsid w:val="00DB5635"/>
    <w:rsid w:val="00DC46E2"/>
    <w:rsid w:val="00DD4B61"/>
    <w:rsid w:val="00DE3152"/>
    <w:rsid w:val="00DE7160"/>
    <w:rsid w:val="00DF3AC8"/>
    <w:rsid w:val="00DF5207"/>
    <w:rsid w:val="00E00A66"/>
    <w:rsid w:val="00E00F02"/>
    <w:rsid w:val="00E052C1"/>
    <w:rsid w:val="00E07096"/>
    <w:rsid w:val="00E133D2"/>
    <w:rsid w:val="00E13E01"/>
    <w:rsid w:val="00E207CF"/>
    <w:rsid w:val="00E2085B"/>
    <w:rsid w:val="00E23E2C"/>
    <w:rsid w:val="00E33FBA"/>
    <w:rsid w:val="00E37327"/>
    <w:rsid w:val="00E40531"/>
    <w:rsid w:val="00E452C7"/>
    <w:rsid w:val="00E458DB"/>
    <w:rsid w:val="00E54464"/>
    <w:rsid w:val="00E553A6"/>
    <w:rsid w:val="00E56312"/>
    <w:rsid w:val="00E6343C"/>
    <w:rsid w:val="00E656B0"/>
    <w:rsid w:val="00E757AE"/>
    <w:rsid w:val="00E83EA3"/>
    <w:rsid w:val="00E92ACE"/>
    <w:rsid w:val="00E9762A"/>
    <w:rsid w:val="00E97C57"/>
    <w:rsid w:val="00EA021E"/>
    <w:rsid w:val="00EA4F8E"/>
    <w:rsid w:val="00EA723A"/>
    <w:rsid w:val="00EB0CA9"/>
    <w:rsid w:val="00EB42D8"/>
    <w:rsid w:val="00EC253A"/>
    <w:rsid w:val="00EC438C"/>
    <w:rsid w:val="00ED1971"/>
    <w:rsid w:val="00ED210A"/>
    <w:rsid w:val="00ED2C03"/>
    <w:rsid w:val="00ED37F9"/>
    <w:rsid w:val="00ED4C1C"/>
    <w:rsid w:val="00ED69A8"/>
    <w:rsid w:val="00EE6346"/>
    <w:rsid w:val="00EE7806"/>
    <w:rsid w:val="00EE7D42"/>
    <w:rsid w:val="00EF214A"/>
    <w:rsid w:val="00EF2D56"/>
    <w:rsid w:val="00EF3331"/>
    <w:rsid w:val="00EF50D7"/>
    <w:rsid w:val="00EF76CB"/>
    <w:rsid w:val="00EF7F2B"/>
    <w:rsid w:val="00F00B1B"/>
    <w:rsid w:val="00F01882"/>
    <w:rsid w:val="00F01CB1"/>
    <w:rsid w:val="00F06A90"/>
    <w:rsid w:val="00F07971"/>
    <w:rsid w:val="00F1332D"/>
    <w:rsid w:val="00F1465D"/>
    <w:rsid w:val="00F1638D"/>
    <w:rsid w:val="00F26D17"/>
    <w:rsid w:val="00F378B6"/>
    <w:rsid w:val="00F43F47"/>
    <w:rsid w:val="00F44BB3"/>
    <w:rsid w:val="00F520ED"/>
    <w:rsid w:val="00F54966"/>
    <w:rsid w:val="00F55226"/>
    <w:rsid w:val="00F67888"/>
    <w:rsid w:val="00F724E2"/>
    <w:rsid w:val="00F8084A"/>
    <w:rsid w:val="00F81CD1"/>
    <w:rsid w:val="00F82700"/>
    <w:rsid w:val="00F84E21"/>
    <w:rsid w:val="00F87B35"/>
    <w:rsid w:val="00F87FF4"/>
    <w:rsid w:val="00F916A2"/>
    <w:rsid w:val="00F93CF8"/>
    <w:rsid w:val="00F94316"/>
    <w:rsid w:val="00FA0295"/>
    <w:rsid w:val="00FA64E3"/>
    <w:rsid w:val="00FB21F6"/>
    <w:rsid w:val="00FB4F8A"/>
    <w:rsid w:val="00FC4FE1"/>
    <w:rsid w:val="00FC66EA"/>
    <w:rsid w:val="00FD13C0"/>
    <w:rsid w:val="00FD209B"/>
    <w:rsid w:val="00FD33AB"/>
    <w:rsid w:val="00FD6C4F"/>
    <w:rsid w:val="00FE0359"/>
    <w:rsid w:val="00FE1255"/>
    <w:rsid w:val="00FE2147"/>
    <w:rsid w:val="00FE7FE5"/>
    <w:rsid w:val="00FF0ABC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3C1"/>
  <w15:chartTrackingRefBased/>
  <w15:docId w15:val="{F2EF6206-CA28-41BF-BB64-6989B55F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F9"/>
  </w:style>
  <w:style w:type="paragraph" w:styleId="Titre1">
    <w:name w:val="heading 1"/>
    <w:basedOn w:val="Normal"/>
    <w:next w:val="Normal"/>
    <w:link w:val="Titre1Car"/>
    <w:uiPriority w:val="9"/>
    <w:qFormat/>
    <w:rsid w:val="0081479A"/>
    <w:pPr>
      <w:numPr>
        <w:numId w:val="4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82D"/>
    <w:pPr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8F9"/>
    <w:pPr>
      <w:numPr>
        <w:ilvl w:val="2"/>
        <w:numId w:val="4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8F9"/>
    <w:pPr>
      <w:numPr>
        <w:ilvl w:val="3"/>
        <w:numId w:val="4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8F9"/>
    <w:pPr>
      <w:numPr>
        <w:ilvl w:val="4"/>
        <w:numId w:val="4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8F9"/>
    <w:pPr>
      <w:numPr>
        <w:ilvl w:val="5"/>
        <w:numId w:val="4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8F9"/>
    <w:pPr>
      <w:numPr>
        <w:ilvl w:val="6"/>
        <w:numId w:val="4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8F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8F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9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En-tte">
    <w:name w:val="header"/>
    <w:basedOn w:val="Normal"/>
    <w:link w:val="En-tt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BFF"/>
  </w:style>
  <w:style w:type="paragraph" w:styleId="Pieddepage">
    <w:name w:val="footer"/>
    <w:basedOn w:val="Normal"/>
    <w:link w:val="Pieddepag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BFF"/>
  </w:style>
  <w:style w:type="paragraph" w:styleId="Titre">
    <w:name w:val="Title"/>
    <w:basedOn w:val="Normal"/>
    <w:next w:val="Normal"/>
    <w:link w:val="TitreCar"/>
    <w:uiPriority w:val="10"/>
    <w:qFormat/>
    <w:rsid w:val="001C08F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C08F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0682D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C08F9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08F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C08F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C08F9"/>
    <w:rPr>
      <w:b/>
      <w:bCs/>
      <w:color w:val="276E8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C08F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C08F9"/>
    <w:rPr>
      <w:b/>
      <w:bCs/>
    </w:rPr>
  </w:style>
  <w:style w:type="character" w:styleId="Accentuation">
    <w:name w:val="Emphasis"/>
    <w:uiPriority w:val="20"/>
    <w:qFormat/>
    <w:rsid w:val="001C08F9"/>
    <w:rPr>
      <w:caps/>
      <w:color w:val="1A495C" w:themeColor="accent1" w:themeShade="7F"/>
      <w:spacing w:val="5"/>
    </w:rPr>
  </w:style>
  <w:style w:type="paragraph" w:styleId="Sansinterligne">
    <w:name w:val="No Spacing"/>
    <w:uiPriority w:val="1"/>
    <w:qFormat/>
    <w:rsid w:val="001C08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C08F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C08F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8F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8F9"/>
    <w:rPr>
      <w:color w:val="3494BA" w:themeColor="accent1"/>
      <w:sz w:val="24"/>
      <w:szCs w:val="24"/>
    </w:rPr>
  </w:style>
  <w:style w:type="character" w:styleId="Accentuationlgre">
    <w:name w:val="Subtle Emphasis"/>
    <w:uiPriority w:val="19"/>
    <w:qFormat/>
    <w:rsid w:val="001C08F9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1C08F9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1C08F9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1C08F9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1C08F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08F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A76163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616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7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\Documents\Mod&#232;les%20Office%20personnalis&#233;s\Rapport_ELEC5.dotx" TargetMode="Externa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ED5-8810-4618-864A-94971D4D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Rapport_ELEC5.dotx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Links>
    <vt:vector size="6" baseType="variant">
      <vt:variant>
        <vt:i4>3997712</vt:i4>
      </vt:variant>
      <vt:variant>
        <vt:i4>0</vt:i4>
      </vt:variant>
      <vt:variant>
        <vt:i4>0</vt:i4>
      </vt:variant>
      <vt:variant>
        <vt:i4>5</vt:i4>
      </vt:variant>
      <vt:variant>
        <vt:lpwstr>http://users.polytech.unice.fr/~bilavarn/fichier/elec5_linux/Ch6-DeviceDrivers.pdf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Combal</dc:creator>
  <cp:keywords/>
  <dc:description/>
  <cp:lastModifiedBy>romain. cocogne.</cp:lastModifiedBy>
  <cp:revision>8</cp:revision>
  <cp:lastPrinted>2020-10-14T16:42:00Z</cp:lastPrinted>
  <dcterms:created xsi:type="dcterms:W3CDTF">2020-10-21T07:01:00Z</dcterms:created>
  <dcterms:modified xsi:type="dcterms:W3CDTF">2020-10-21T09:04:00Z</dcterms:modified>
</cp:coreProperties>
</file>